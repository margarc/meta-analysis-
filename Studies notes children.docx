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C26" w:rsidRDefault="00081708">
      <w:r>
        <w:t xml:space="preserve">Studies notes children </w:t>
      </w:r>
      <w:bookmarkStart w:id="0" w:name="_GoBack"/>
      <w:bookmarkEnd w:id="0"/>
    </w:p>
    <w:sectPr w:rsidR="00164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08"/>
    <w:rsid w:val="00081708"/>
    <w:rsid w:val="00946091"/>
    <w:rsid w:val="00E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9D34206C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Cariolou, Margarita</dc:creator>
  <cp:lastModifiedBy>Cariolou, Margarita</cp:lastModifiedBy>
  <cp:revision>1</cp:revision>
  <dcterms:created xsi:type="dcterms:W3CDTF">2017-06-07T09:12:00Z</dcterms:created>
  <dcterms:modified xsi:type="dcterms:W3CDTF">2017-06-07T09:13:00Z</dcterms:modified>
</cp:coreProperties>
</file>